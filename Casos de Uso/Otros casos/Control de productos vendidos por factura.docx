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25B08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D25B08" w:rsidRPr="00D25B08">
        <w:rPr>
          <w:rFonts w:ascii="Arial" w:hAnsi="Arial"/>
          <w:sz w:val="24"/>
          <w:lang w:val="es-MX"/>
        </w:rPr>
        <w:t>Control de productos vendidos por factura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Sistema-Administrador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que el sistema registre los usuarios introducidos.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se procede a </w:t>
      </w:r>
      <w:r w:rsidR="00FF71D8">
        <w:rPr>
          <w:rFonts w:ascii="Arial" w:hAnsi="Arial"/>
          <w:sz w:val="24"/>
          <w:lang w:val="es-MX"/>
        </w:rPr>
        <w:t>introducir en el sistema un usuario con los siguientes atributos: Nombre, Apellido, Usuario, Contraseña, Rol, Cedula, Dirección, Teléfono. Estos serán los campos que estarán disponibles para llenarlos de acorde con lo establecido.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FF71D8" w:rsidRDefault="00FF71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función asociada se encuentra en el documento de requerimientos funcionales en el punto </w:t>
      </w:r>
      <w:r w:rsidRPr="00FF71D8">
        <w:rPr>
          <w:rFonts w:ascii="Arial" w:hAnsi="Arial"/>
          <w:b/>
          <w:sz w:val="24"/>
          <w:lang w:val="es-MX"/>
        </w:rPr>
        <w:t>1.1. Registrar usuarios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solicita la información personal de los usuarios.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D0298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BD0298">
              <w:rPr>
                <w:b w:val="0"/>
              </w:rPr>
              <w:t>El administrador ingresa la correctamente la información al sistema para crear el usuario que desea.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registra correctamente al usuario que el administrador ha ingresado.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guarda al usuario.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procede a verificar que el usuario existe.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hace una búsqueda en el sistema para ver detalladamente al usuario.</w:t>
            </w:r>
          </w:p>
        </w:tc>
      </w:tr>
      <w:tr w:rsidR="00C74C82">
        <w:tc>
          <w:tcPr>
            <w:tcW w:w="637" w:type="dxa"/>
          </w:tcPr>
          <w:p w:rsidR="00C74C82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C74C82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       </w:t>
            </w:r>
            <w:r w:rsidRPr="00BD0298">
              <w:rPr>
                <w:rFonts w:ascii="Arial" w:hAnsi="Arial"/>
                <w:sz w:val="24"/>
                <w:lang w:val="es-MX"/>
              </w:rPr>
              <w:t>El administrador avala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usuario no tiene un dato de la información requerida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puede proceder al a registrar al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vuelve al paso 1.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ingresa correctamente los datos del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procede a corregir los datos que nos están correctamente ingresados.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no puede registrar un usuario por falla de internet.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Se corrige el problema de conexión para proceder a guardar al usuario.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60" w:rsidRDefault="00E61260">
      <w:r>
        <w:separator/>
      </w:r>
    </w:p>
  </w:endnote>
  <w:endnote w:type="continuationSeparator" w:id="0">
    <w:p w:rsidR="00E61260" w:rsidRDefault="00E6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60" w:rsidRDefault="00E61260">
      <w:r>
        <w:separator/>
      </w:r>
    </w:p>
  </w:footnote>
  <w:footnote w:type="continuationSeparator" w:id="0">
    <w:p w:rsidR="00E61260" w:rsidRDefault="00E61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6400CA"/>
    <w:rsid w:val="00657D8F"/>
    <w:rsid w:val="006D40DB"/>
    <w:rsid w:val="00850EE4"/>
    <w:rsid w:val="009736E6"/>
    <w:rsid w:val="00BD0298"/>
    <w:rsid w:val="00C74C82"/>
    <w:rsid w:val="00D25B08"/>
    <w:rsid w:val="00DE3E7F"/>
    <w:rsid w:val="00E6126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34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12</cp:revision>
  <cp:lastPrinted>2014-10-24T15:04:00Z</cp:lastPrinted>
  <dcterms:created xsi:type="dcterms:W3CDTF">2014-10-24T15:03:00Z</dcterms:created>
  <dcterms:modified xsi:type="dcterms:W3CDTF">2014-11-07T19:22:00Z</dcterms:modified>
</cp:coreProperties>
</file>