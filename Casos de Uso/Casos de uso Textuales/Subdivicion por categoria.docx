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DE31F3">
        <w:rPr>
          <w:rFonts w:ascii="Arial" w:hAnsi="Arial"/>
          <w:sz w:val="24"/>
          <w:lang w:val="es-MX"/>
        </w:rPr>
        <w:t xml:space="preserve"> Subdivisión por categoría.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5850A9">
        <w:rPr>
          <w:rFonts w:ascii="Arial" w:hAnsi="Arial"/>
          <w:sz w:val="24"/>
          <w:lang w:val="es-MX"/>
        </w:rPr>
        <w:t xml:space="preserve">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</w:t>
      </w:r>
      <w:r w:rsidR="005850A9">
        <w:rPr>
          <w:rFonts w:ascii="Arial" w:hAnsi="Arial"/>
          <w:sz w:val="24"/>
          <w:lang w:val="es-MX"/>
        </w:rPr>
        <w:t>uso se implementara un método para dividir los códigos por una categoría en específico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850A9" w:rsidRDefault="00291A96" w:rsidP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</w:t>
      </w:r>
      <w:r w:rsidR="005850A9">
        <w:rPr>
          <w:rFonts w:ascii="Arial" w:hAnsi="Arial"/>
          <w:sz w:val="24"/>
          <w:lang w:val="es-MX"/>
        </w:rPr>
        <w:t>el sistema automáticamente hace el registro y los divide por categoría para llevar a cabo un orden específico que pueda mejorar las búsquedas.</w:t>
      </w:r>
    </w:p>
    <w:p w:rsidR="005850A9" w:rsidRDefault="005850A9" w:rsidP="005850A9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asociadas.</w:t>
      </w:r>
    </w:p>
    <w:p w:rsidR="005850A9" w:rsidRDefault="005850A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400CA" w:rsidRDefault="005850A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Tener registro de productos</w:t>
      </w:r>
    </w:p>
    <w:p w:rsidR="005850A9" w:rsidRDefault="005850A9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5850A9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administrador </w:t>
            </w:r>
            <w:r w:rsidR="005850A9">
              <w:rPr>
                <w:b w:val="0"/>
              </w:rPr>
              <w:t>llena los campos para el registro de un producto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="005850A9">
              <w:rPr>
                <w:b w:val="0"/>
              </w:rPr>
              <w:t>El administrador procede a ingresar al sistema el producto en su respectiva categoría.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850A9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>El administrador verifica que el producto ha sido ingresado al sistema.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850A9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El Sistema automáticamente genera un código al producto que ha sido recientemente ingresado o nuevo y le da un código pero por categoría.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="005850A9">
              <w:rPr>
                <w:b w:val="0"/>
              </w:rPr>
              <w:t>El sistema le asigna el código al producto.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850A9" w:rsidRPr="005850A9" w:rsidRDefault="00BD0298" w:rsidP="005850A9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administrador procede a verificar </w:t>
            </w:r>
            <w:r w:rsidR="005850A9">
              <w:rPr>
                <w:b w:val="0"/>
              </w:rPr>
              <w:t>que el sistema le haya asignado un código de categoría al producto recientemente ingresado</w:t>
            </w:r>
          </w:p>
        </w:tc>
      </w:tr>
      <w:tr w:rsidR="001667A5">
        <w:tc>
          <w:tcPr>
            <w:tcW w:w="637" w:type="dxa"/>
          </w:tcPr>
          <w:p w:rsidR="001667A5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1667A5" w:rsidRDefault="001667A5" w:rsidP="005850A9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El Sistema ha guardado el producto en la base de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667A5">
              <w:rPr>
                <w:rFonts w:ascii="Arial" w:hAnsi="Arial"/>
                <w:sz w:val="24"/>
                <w:lang w:val="es-MX"/>
              </w:rPr>
              <w:t>administrador no llena los campos necesarios.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administrador no puede </w:t>
            </w:r>
            <w:r w:rsidR="001667A5">
              <w:rPr>
                <w:rFonts w:ascii="Arial" w:hAnsi="Arial"/>
                <w:sz w:val="24"/>
                <w:lang w:val="es-MX"/>
              </w:rPr>
              <w:t>proceder a registrar el producto.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</w:t>
            </w:r>
            <w:r w:rsidR="001667A5">
              <w:rPr>
                <w:rFonts w:ascii="Arial" w:hAnsi="Arial"/>
                <w:sz w:val="24"/>
                <w:lang w:val="es-MX"/>
              </w:rPr>
              <w:t>l Administrador vuelve a realizar el paso 1 para poder corregir el error generado.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667A5">
              <w:rPr>
                <w:rFonts w:ascii="Arial" w:hAnsi="Arial"/>
                <w:sz w:val="24"/>
                <w:lang w:val="es-MX"/>
              </w:rPr>
              <w:t>Sistema no puede ingresar el producto a la categoría que se le ha asignado.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nuevamente el producto para ingresarlo y así que este registrado con sus atributos.</w:t>
            </w:r>
          </w:p>
        </w:tc>
      </w:tr>
      <w:tr w:rsidR="0050031F">
        <w:tc>
          <w:tcPr>
            <w:tcW w:w="637" w:type="dxa"/>
          </w:tcPr>
          <w:p w:rsidR="0050031F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50031F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31F" w:rsidRPr="0050031F" w:rsidRDefault="0050031F" w:rsidP="001667A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Sistema n</w:t>
            </w:r>
            <w:r w:rsidR="001667A5">
              <w:rPr>
                <w:rFonts w:ascii="Arial" w:hAnsi="Arial"/>
                <w:sz w:val="24"/>
                <w:lang w:val="es-MX"/>
              </w:rPr>
              <w:t>o puede asignar un código al producto recientemente ingresado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1667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verifica el producto y se genera un código especial para asignarlo por parte del sistema.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administrador </w:t>
            </w:r>
            <w:r w:rsidR="006D40DB">
              <w:rPr>
                <w:rFonts w:ascii="Arial" w:hAnsi="Arial"/>
                <w:sz w:val="24"/>
                <w:lang w:val="es-MX"/>
              </w:rPr>
              <w:t>ingresa</w:t>
            </w:r>
            <w:r>
              <w:rPr>
                <w:rFonts w:ascii="Arial" w:hAnsi="Arial"/>
                <w:sz w:val="24"/>
                <w:lang w:val="es-MX"/>
              </w:rPr>
              <w:t xml:space="preserve"> mal los datos del registro.</w:t>
            </w:r>
          </w:p>
        </w:tc>
      </w:tr>
      <w:tr w:rsidR="002055EE">
        <w:tc>
          <w:tcPr>
            <w:tcW w:w="637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respuesta del mismo sistema.</w:t>
            </w:r>
          </w:p>
        </w:tc>
      </w:tr>
      <w:tr w:rsidR="002055EE">
        <w:tc>
          <w:tcPr>
            <w:tcW w:w="637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2055EE" w:rsidRDefault="002055E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conexión con la base de datos.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B25" w:rsidRDefault="00634B25">
      <w:r>
        <w:separator/>
      </w:r>
    </w:p>
  </w:endnote>
  <w:endnote w:type="continuationSeparator" w:id="0">
    <w:p w:rsidR="00634B25" w:rsidRDefault="0063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B25" w:rsidRDefault="00634B25">
      <w:r>
        <w:separator/>
      </w:r>
    </w:p>
  </w:footnote>
  <w:footnote w:type="continuationSeparator" w:id="0">
    <w:p w:rsidR="00634B25" w:rsidRDefault="00634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0972CD"/>
    <w:rsid w:val="001446F8"/>
    <w:rsid w:val="001667A5"/>
    <w:rsid w:val="002055EE"/>
    <w:rsid w:val="00285AE5"/>
    <w:rsid w:val="00291A96"/>
    <w:rsid w:val="004335D0"/>
    <w:rsid w:val="0050031F"/>
    <w:rsid w:val="005850A9"/>
    <w:rsid w:val="00634B25"/>
    <w:rsid w:val="006400CA"/>
    <w:rsid w:val="00657D8F"/>
    <w:rsid w:val="006D40DB"/>
    <w:rsid w:val="00850EE4"/>
    <w:rsid w:val="009736E6"/>
    <w:rsid w:val="00973C6B"/>
    <w:rsid w:val="00BD0298"/>
    <w:rsid w:val="00C74C82"/>
    <w:rsid w:val="00DE31F3"/>
    <w:rsid w:val="00DE3E7F"/>
    <w:rsid w:val="00ED4D9E"/>
    <w:rsid w:val="00F9337D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5D0E7A-FD16-49CE-A4C0-0AC1CE66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56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dc:description/>
  <cp:lastModifiedBy>Meidilin Cruz</cp:lastModifiedBy>
  <cp:revision>1</cp:revision>
  <cp:lastPrinted>2014-10-24T15:04:00Z</cp:lastPrinted>
  <dcterms:created xsi:type="dcterms:W3CDTF">2014-10-24T15:03:00Z</dcterms:created>
  <dcterms:modified xsi:type="dcterms:W3CDTF">2014-11-12T22:23:00Z</dcterms:modified>
</cp:coreProperties>
</file>