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D1DCA">
        <w:rPr>
          <w:rFonts w:ascii="Arial" w:hAnsi="Arial"/>
          <w:sz w:val="24"/>
          <w:lang w:val="es-MX"/>
        </w:rPr>
        <w:t xml:space="preserve"> Inicio de </w:t>
      </w:r>
      <w:r w:rsidR="004E2ADE">
        <w:rPr>
          <w:rFonts w:ascii="Arial" w:hAnsi="Arial"/>
          <w:sz w:val="24"/>
          <w:lang w:val="es-MX"/>
        </w:rPr>
        <w:t>sesión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D1DCA">
        <w:rPr>
          <w:rFonts w:ascii="Arial" w:hAnsi="Arial"/>
          <w:sz w:val="24"/>
          <w:lang w:val="es-MX"/>
        </w:rPr>
        <w:t>Usuario-Sistema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tiene como propósito verificar el uso correcto del inicio de sección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registrado inicia sección para realizar las funciones que posee o que se le permiten según los privilegios que se le han asignado.</w:t>
      </w:r>
    </w:p>
    <w:p w:rsidR="005D1DCA" w:rsidRP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ingresa al sistema por nombre de usuario y clave.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procede a dar la información solicitada.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5D1DCA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sistema verifica si el nombre de usuario y la clave son correctas.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sistema valido si el usuario es administrador o usuario (empleado).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ingresa incorrectamente su nombre de usuario o contraseña.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se devuelve al paso 1.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corrige el error anterior.</w:t>
            </w:r>
          </w:p>
        </w:tc>
      </w:tr>
      <w:tr w:rsidR="00AD4A3C">
        <w:tc>
          <w:tcPr>
            <w:tcW w:w="637" w:type="dxa"/>
          </w:tcPr>
          <w:p w:rsidR="00AD4A3C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D4A3C" w:rsidRPr="00AD4A3C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sistema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7C" w:rsidRDefault="00B63F7C">
      <w:r>
        <w:separator/>
      </w:r>
    </w:p>
  </w:endnote>
  <w:endnote w:type="continuationSeparator" w:id="0">
    <w:p w:rsidR="00B63F7C" w:rsidRDefault="00B6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7C" w:rsidRDefault="00B63F7C">
      <w:r>
        <w:separator/>
      </w:r>
    </w:p>
  </w:footnote>
  <w:footnote w:type="continuationSeparator" w:id="0">
    <w:p w:rsidR="00B63F7C" w:rsidRDefault="00B63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4E2ADE"/>
    <w:rsid w:val="0050031F"/>
    <w:rsid w:val="00535EDE"/>
    <w:rsid w:val="005D1DCA"/>
    <w:rsid w:val="006400CA"/>
    <w:rsid w:val="00657D8F"/>
    <w:rsid w:val="006D40DB"/>
    <w:rsid w:val="00840D9D"/>
    <w:rsid w:val="00850EE4"/>
    <w:rsid w:val="009736E6"/>
    <w:rsid w:val="009D4E7D"/>
    <w:rsid w:val="00A03A3E"/>
    <w:rsid w:val="00AD4A3C"/>
    <w:rsid w:val="00B63F7C"/>
    <w:rsid w:val="00BD0298"/>
    <w:rsid w:val="00C74C82"/>
    <w:rsid w:val="00DE3E7F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Meidilin Cruz</cp:lastModifiedBy>
  <cp:revision>3</cp:revision>
  <cp:lastPrinted>2014-10-24T15:04:00Z</cp:lastPrinted>
  <dcterms:created xsi:type="dcterms:W3CDTF">2014-10-24T15:58:00Z</dcterms:created>
  <dcterms:modified xsi:type="dcterms:W3CDTF">2014-11-06T01:59:00Z</dcterms:modified>
</cp:coreProperties>
</file>