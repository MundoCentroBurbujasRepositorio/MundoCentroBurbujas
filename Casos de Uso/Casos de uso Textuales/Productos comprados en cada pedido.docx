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2A65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D1DCA">
        <w:rPr>
          <w:rFonts w:ascii="Arial" w:hAnsi="Arial"/>
          <w:sz w:val="24"/>
          <w:lang w:val="es-MX"/>
        </w:rPr>
        <w:t xml:space="preserve"> </w:t>
      </w:r>
      <w:r w:rsidR="002A6582" w:rsidRPr="002A6582">
        <w:rPr>
          <w:rFonts w:ascii="Arial" w:hAnsi="Arial"/>
          <w:sz w:val="24"/>
          <w:lang w:val="es-MX"/>
        </w:rPr>
        <w:t>Productos comprados en cada pedido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2A6582">
        <w:rPr>
          <w:rFonts w:ascii="Arial" w:hAnsi="Arial"/>
          <w:sz w:val="24"/>
          <w:lang w:val="es-MX"/>
        </w:rPr>
        <w:t>Usuario-Administrador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</w:t>
      </w:r>
      <w:r w:rsidR="002A6582">
        <w:rPr>
          <w:rFonts w:ascii="Arial" w:hAnsi="Arial"/>
          <w:sz w:val="24"/>
          <w:lang w:val="es-MX"/>
        </w:rPr>
        <w:t>se tendrá un control en la parte de pedidos para los productos que se han comprado.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2A6582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registrado o el administrador </w:t>
      </w:r>
      <w:proofErr w:type="gramStart"/>
      <w:r>
        <w:rPr>
          <w:rFonts w:ascii="Arial" w:hAnsi="Arial"/>
          <w:sz w:val="24"/>
          <w:lang w:val="es-MX"/>
        </w:rPr>
        <w:t>puede</w:t>
      </w:r>
      <w:proofErr w:type="gramEnd"/>
      <w:r>
        <w:rPr>
          <w:rFonts w:ascii="Arial" w:hAnsi="Arial"/>
          <w:sz w:val="24"/>
          <w:lang w:val="es-MX"/>
        </w:rPr>
        <w:t xml:space="preserve"> ingresar el módulo de pedidos para verificar esta parte del control.</w:t>
      </w:r>
    </w:p>
    <w:p w:rsidR="005D1DCA" w:rsidRP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2A6582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Una vez en el sistema el usuario puede ingresar al módulo de pedidos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2A6582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</w:t>
            </w:r>
            <w:r w:rsidR="002A6582">
              <w:rPr>
                <w:b w:val="0"/>
              </w:rPr>
              <w:t xml:space="preserve"> tiene que ingresar a la parte de compras en los pedidos.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2A6582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2A6582">
              <w:rPr>
                <w:b w:val="0"/>
              </w:rPr>
              <w:t>usuario visualiza los pedidos y ve un listado de todos los productos que se adquirieron en ese pedido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2A6582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2A6582">
              <w:rPr>
                <w:b w:val="0"/>
              </w:rPr>
              <w:t>usuario verifica este pedido para la próxima vez realizar algún pedido pero modifica el pedido anterior, el sistema siempre va a guardar una copia de todos los pedidos.</w:t>
            </w:r>
          </w:p>
        </w:tc>
      </w:tr>
      <w:tr w:rsidR="002A6582">
        <w:tc>
          <w:tcPr>
            <w:tcW w:w="637" w:type="dxa"/>
          </w:tcPr>
          <w:p w:rsidR="002A6582" w:rsidRDefault="002A65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2A6582" w:rsidRPr="005D1DCA" w:rsidRDefault="002A6582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verifica si los productos recibidos son iguales a los que se hizo por medio del pedido.</w:t>
            </w:r>
          </w:p>
        </w:tc>
      </w:tr>
      <w:tr w:rsidR="002A6582">
        <w:tc>
          <w:tcPr>
            <w:tcW w:w="637" w:type="dxa"/>
          </w:tcPr>
          <w:p w:rsidR="002A6582" w:rsidRDefault="002A65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2A6582" w:rsidRPr="005D1DCA" w:rsidRDefault="002A6582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valida que el pedido fue correcto.</w:t>
            </w:r>
          </w:p>
        </w:tc>
      </w:tr>
      <w:tr w:rsidR="002A6582">
        <w:tc>
          <w:tcPr>
            <w:tcW w:w="637" w:type="dxa"/>
          </w:tcPr>
          <w:p w:rsidR="002A6582" w:rsidRDefault="002A65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2A6582" w:rsidRPr="005D1DCA" w:rsidRDefault="002A6582" w:rsidP="002A6582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sale del sistema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2A6582" w:rsidRDefault="002A65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152259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 xml:space="preserve">El usuario </w:t>
            </w:r>
            <w:r w:rsidR="00152259">
              <w:rPr>
                <w:rFonts w:ascii="Arial" w:hAnsi="Arial"/>
                <w:sz w:val="24"/>
                <w:lang w:val="es-MX"/>
              </w:rPr>
              <w:t>no puede ingresar al módulo de pedidos.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1522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verifica si está ingresando algún dato incorrecto en el registro que ha hecho.</w:t>
            </w:r>
          </w:p>
        </w:tc>
      </w:tr>
      <w:tr w:rsidR="0050031F">
        <w:tc>
          <w:tcPr>
            <w:tcW w:w="637" w:type="dxa"/>
          </w:tcPr>
          <w:p w:rsidR="0050031F" w:rsidRDefault="001522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</w:t>
            </w:r>
            <w:r w:rsidR="00152259">
              <w:rPr>
                <w:rFonts w:ascii="Arial" w:hAnsi="Arial"/>
                <w:sz w:val="24"/>
                <w:lang w:val="es-MX"/>
              </w:rPr>
              <w:t>suario no puede ver los pedidos hechos por que el sistema no ha hecho la búsqueda.</w:t>
            </w:r>
          </w:p>
        </w:tc>
      </w:tr>
      <w:tr w:rsidR="00AD4A3C">
        <w:tc>
          <w:tcPr>
            <w:tcW w:w="637" w:type="dxa"/>
          </w:tcPr>
          <w:p w:rsidR="00AD4A3C" w:rsidRDefault="001522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AD4A3C" w:rsidRPr="00AD4A3C" w:rsidRDefault="00AD4A3C" w:rsidP="001522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52259">
              <w:rPr>
                <w:rFonts w:ascii="Arial" w:hAnsi="Arial"/>
                <w:sz w:val="24"/>
                <w:lang w:val="es-MX"/>
              </w:rPr>
              <w:t>sistema realiza la búsqueda de los pedidos.</w:t>
            </w:r>
          </w:p>
        </w:tc>
      </w:tr>
      <w:tr w:rsidR="00152259">
        <w:tc>
          <w:tcPr>
            <w:tcW w:w="637" w:type="dxa"/>
          </w:tcPr>
          <w:p w:rsidR="00152259" w:rsidRDefault="001522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52259" w:rsidRDefault="00152259" w:rsidP="001522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correctamente los productos.</w:t>
            </w:r>
          </w:p>
        </w:tc>
      </w:tr>
      <w:tr w:rsidR="00DE5254">
        <w:tc>
          <w:tcPr>
            <w:tcW w:w="637" w:type="dxa"/>
          </w:tcPr>
          <w:p w:rsidR="00DE5254" w:rsidRDefault="00861EC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DE5254" w:rsidRDefault="00861EC1" w:rsidP="001522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verifica que se han hecho correctamente el pedido por medio de la verificación.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0F3E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0F3E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Sistema caído</w:t>
            </w:r>
          </w:p>
        </w:tc>
      </w:tr>
      <w:tr w:rsidR="00657D8F">
        <w:tc>
          <w:tcPr>
            <w:tcW w:w="637" w:type="dxa"/>
          </w:tcPr>
          <w:p w:rsidR="00657D8F" w:rsidRDefault="000F3E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0F3E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corriente electrica</w:t>
            </w:r>
            <w:bookmarkStart w:id="0" w:name="_GoBack"/>
            <w:bookmarkEnd w:id="0"/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C56" w:rsidRDefault="00E97C56">
      <w:r>
        <w:separator/>
      </w:r>
    </w:p>
  </w:endnote>
  <w:endnote w:type="continuationSeparator" w:id="0">
    <w:p w:rsidR="00E97C56" w:rsidRDefault="00E9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C56" w:rsidRDefault="00E97C56">
      <w:r>
        <w:separator/>
      </w:r>
    </w:p>
  </w:footnote>
  <w:footnote w:type="continuationSeparator" w:id="0">
    <w:p w:rsidR="00E97C56" w:rsidRDefault="00E97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0F3E23"/>
    <w:rsid w:val="001446F8"/>
    <w:rsid w:val="00152259"/>
    <w:rsid w:val="00285AE5"/>
    <w:rsid w:val="00291A96"/>
    <w:rsid w:val="002A6582"/>
    <w:rsid w:val="004335D0"/>
    <w:rsid w:val="0050031F"/>
    <w:rsid w:val="00535EDE"/>
    <w:rsid w:val="005D1DCA"/>
    <w:rsid w:val="006400CA"/>
    <w:rsid w:val="00657D8F"/>
    <w:rsid w:val="006D40DB"/>
    <w:rsid w:val="00840D9D"/>
    <w:rsid w:val="00850EE4"/>
    <w:rsid w:val="00861EC1"/>
    <w:rsid w:val="009736E6"/>
    <w:rsid w:val="009D4E7D"/>
    <w:rsid w:val="00A03A3E"/>
    <w:rsid w:val="00AD4A3C"/>
    <w:rsid w:val="00BD0298"/>
    <w:rsid w:val="00C74C82"/>
    <w:rsid w:val="00DE3E7F"/>
    <w:rsid w:val="00DE5254"/>
    <w:rsid w:val="00E97C56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12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6</cp:revision>
  <cp:lastPrinted>2014-10-24T15:04:00Z</cp:lastPrinted>
  <dcterms:created xsi:type="dcterms:W3CDTF">2014-10-24T15:58:00Z</dcterms:created>
  <dcterms:modified xsi:type="dcterms:W3CDTF">2014-11-07T15:49:00Z</dcterms:modified>
</cp:coreProperties>
</file>