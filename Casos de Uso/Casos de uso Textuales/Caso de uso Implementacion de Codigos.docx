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F3AC9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5F3AC9">
        <w:rPr>
          <w:rFonts w:ascii="Arial" w:hAnsi="Arial"/>
          <w:sz w:val="24"/>
          <w:lang w:val="es-MX"/>
        </w:rPr>
        <w:t xml:space="preserve"> </w:t>
      </w:r>
      <w:r w:rsidR="005F3AC9" w:rsidRPr="005F3AC9">
        <w:rPr>
          <w:rFonts w:ascii="Arial" w:hAnsi="Arial"/>
          <w:sz w:val="24"/>
          <w:lang w:val="es-MX"/>
        </w:rPr>
        <w:t>Implementación de Códigos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</w:t>
      </w:r>
      <w:r w:rsidR="005F3AC9">
        <w:rPr>
          <w:rFonts w:ascii="Arial" w:hAnsi="Arial"/>
          <w:sz w:val="24"/>
          <w:lang w:val="es-MX"/>
        </w:rPr>
        <w:t>Administrador-Sistema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5D1DCA" w:rsidRDefault="005F3AC9" w:rsidP="005F3AC9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tiene c</w:t>
      </w:r>
      <w:r w:rsidR="00300B71">
        <w:rPr>
          <w:rFonts w:ascii="Arial" w:hAnsi="Arial"/>
          <w:sz w:val="24"/>
          <w:lang w:val="es-MX"/>
        </w:rPr>
        <w:t>omo objetivo en este caso de uso establecer medidas a la hora de ingresar los códigos de los productos.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052A46" w:rsidRPr="00052A46" w:rsidRDefault="00DE3E7F" w:rsidP="00052A4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D1DCA" w:rsidRDefault="00162587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administrador se encargar de esta implementación ya que él tiene todos los privilegios administrativos.</w:t>
      </w:r>
    </w:p>
    <w:p w:rsidR="00300B71" w:rsidRPr="005D1DCA" w:rsidRDefault="00300B71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tiene funciones asociadas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052A4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</w:t>
      </w:r>
      <w:r w:rsidR="006400CA"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6400CA" w:rsidRDefault="00052A46" w:rsidP="00052A4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Entrar al sistema como administrador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5D1DCA" w:rsidP="00C74C82">
      <w:pPr>
        <w:pStyle w:val="Textoindependiente"/>
      </w:pPr>
      <w:r>
        <w:t xml:space="preserve">      </w:t>
      </w:r>
      <w:r w:rsidR="00BD0298"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FF2A64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administrador ingresa al sistema con autentificación.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5D1DCA" w:rsidP="00FF2A64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</w:t>
            </w:r>
            <w:r w:rsidR="00FF2A64">
              <w:rPr>
                <w:b w:val="0"/>
              </w:rPr>
              <w:t>administrador procede a entrar al módulo de categorías.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FF2A64" w:rsidP="005D1DCA">
            <w:pPr>
              <w:pStyle w:val="Ttulo2"/>
              <w:rPr>
                <w:b w:val="0"/>
              </w:rPr>
            </w:pPr>
            <w:r>
              <w:rPr>
                <w:b w:val="0"/>
              </w:rPr>
              <w:t>Se procede a ingresar un código de producto por categoría.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5D1DCA" w:rsidP="00F802BF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sistema </w:t>
            </w:r>
            <w:r w:rsidR="00FF2A64">
              <w:rPr>
                <w:b w:val="0"/>
              </w:rPr>
              <w:t>se encarga de validar el código</w:t>
            </w:r>
            <w:r w:rsidR="00F802BF">
              <w:rPr>
                <w:b w:val="0"/>
              </w:rPr>
              <w:t>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E3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50031F"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Default="00AD4A3C" w:rsidP="00C74E3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 xml:space="preserve">El usuario </w:t>
            </w:r>
            <w:r w:rsidR="00C74E35">
              <w:rPr>
                <w:rFonts w:ascii="Arial" w:hAnsi="Arial"/>
                <w:sz w:val="24"/>
                <w:lang w:val="es-MX"/>
              </w:rPr>
              <w:t>administrador no puede ingresar el código de producto por categoría.</w:t>
            </w:r>
          </w:p>
        </w:tc>
      </w:tr>
      <w:tr w:rsidR="00C74C82">
        <w:tc>
          <w:tcPr>
            <w:tcW w:w="637" w:type="dxa"/>
          </w:tcPr>
          <w:p w:rsidR="00C74C82" w:rsidRDefault="00C74E3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AD4A3C" w:rsidP="00C74E3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 xml:space="preserve">El usuario </w:t>
            </w:r>
            <w:r w:rsidR="00C74E35">
              <w:rPr>
                <w:rFonts w:ascii="Arial" w:hAnsi="Arial"/>
                <w:sz w:val="24"/>
                <w:lang w:val="es-MX"/>
              </w:rPr>
              <w:t>administrador procede a nuevamente a ingresar el código.</w:t>
            </w:r>
          </w:p>
        </w:tc>
      </w:tr>
      <w:tr w:rsidR="0050031F">
        <w:tc>
          <w:tcPr>
            <w:tcW w:w="637" w:type="dxa"/>
          </w:tcPr>
          <w:p w:rsidR="0050031F" w:rsidRDefault="00C74E3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0031F" w:rsidRPr="0050031F" w:rsidRDefault="00C74E35" w:rsidP="00C74E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código es correctamente ingresado.</w:t>
            </w:r>
          </w:p>
        </w:tc>
      </w:tr>
      <w:tr w:rsidR="00AD4A3C">
        <w:tc>
          <w:tcPr>
            <w:tcW w:w="637" w:type="dxa"/>
          </w:tcPr>
          <w:p w:rsidR="00AD4A3C" w:rsidRDefault="00C74E3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AD4A3C" w:rsidRPr="00AD4A3C" w:rsidRDefault="00AD4A3C" w:rsidP="00C74E3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C74E35">
              <w:rPr>
                <w:rFonts w:ascii="Arial" w:hAnsi="Arial"/>
                <w:sz w:val="24"/>
                <w:lang w:val="es-MX"/>
              </w:rPr>
              <w:t>sistema vali</w:t>
            </w:r>
            <w:bookmarkStart w:id="0" w:name="_GoBack"/>
            <w:bookmarkEnd w:id="0"/>
            <w:r w:rsidR="00C74E35">
              <w:rPr>
                <w:rFonts w:ascii="Arial" w:hAnsi="Arial"/>
                <w:sz w:val="24"/>
                <w:lang w:val="es-MX"/>
              </w:rPr>
              <w:t xml:space="preserve">da el </w:t>
            </w:r>
            <w:r w:rsidR="00F802BF">
              <w:rPr>
                <w:rFonts w:ascii="Arial" w:hAnsi="Arial"/>
                <w:sz w:val="24"/>
                <w:lang w:val="es-MX"/>
              </w:rPr>
              <w:t>código</w:t>
            </w:r>
            <w:r w:rsidR="00C74E35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AD4A3C" w:rsidRDefault="00AD4A3C">
      <w:pPr>
        <w:jc w:val="both"/>
        <w:rPr>
          <w:rFonts w:ascii="Arial" w:hAnsi="Arial"/>
          <w:sz w:val="24"/>
          <w:lang w:val="es-MX"/>
        </w:rPr>
      </w:pP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2B4" w:rsidRDefault="00B512B4">
      <w:r>
        <w:separator/>
      </w:r>
    </w:p>
  </w:endnote>
  <w:endnote w:type="continuationSeparator" w:id="0">
    <w:p w:rsidR="00B512B4" w:rsidRDefault="00B5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2B4" w:rsidRDefault="00B512B4">
      <w:r>
        <w:separator/>
      </w:r>
    </w:p>
  </w:footnote>
  <w:footnote w:type="continuationSeparator" w:id="0">
    <w:p w:rsidR="00B512B4" w:rsidRDefault="00B51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052A46"/>
    <w:rsid w:val="00115D55"/>
    <w:rsid w:val="001446F8"/>
    <w:rsid w:val="00162587"/>
    <w:rsid w:val="00285AE5"/>
    <w:rsid w:val="00291A96"/>
    <w:rsid w:val="00300B71"/>
    <w:rsid w:val="004335D0"/>
    <w:rsid w:val="0050031F"/>
    <w:rsid w:val="00535EDE"/>
    <w:rsid w:val="005D1DCA"/>
    <w:rsid w:val="005F3AC9"/>
    <w:rsid w:val="006400CA"/>
    <w:rsid w:val="00657D8F"/>
    <w:rsid w:val="006D40DB"/>
    <w:rsid w:val="00840D9D"/>
    <w:rsid w:val="00850EE4"/>
    <w:rsid w:val="009736E6"/>
    <w:rsid w:val="00A03A3E"/>
    <w:rsid w:val="00AD4A3C"/>
    <w:rsid w:val="00B512B4"/>
    <w:rsid w:val="00BD0298"/>
    <w:rsid w:val="00C74C82"/>
    <w:rsid w:val="00C74E35"/>
    <w:rsid w:val="00C95491"/>
    <w:rsid w:val="00DE3E7F"/>
    <w:rsid w:val="00F802BF"/>
    <w:rsid w:val="00FF2A64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109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20</cp:revision>
  <cp:lastPrinted>2014-10-24T15:04:00Z</cp:lastPrinted>
  <dcterms:created xsi:type="dcterms:W3CDTF">2014-10-24T15:03:00Z</dcterms:created>
  <dcterms:modified xsi:type="dcterms:W3CDTF">2014-10-29T04:14:00Z</dcterms:modified>
</cp:coreProperties>
</file>