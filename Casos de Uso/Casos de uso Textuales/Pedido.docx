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1A6F1F">
        <w:rPr>
          <w:rFonts w:ascii="Arial" w:hAnsi="Arial"/>
          <w:sz w:val="24"/>
          <w:lang w:val="es-MX"/>
        </w:rPr>
        <w:t xml:space="preserve"> Pedido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291A96">
        <w:rPr>
          <w:rFonts w:ascii="Arial" w:hAnsi="Arial"/>
          <w:sz w:val="24"/>
          <w:lang w:val="es-MX"/>
        </w:rPr>
        <w:t xml:space="preserve"> </w:t>
      </w:r>
      <w:r w:rsidR="001A6F1F">
        <w:rPr>
          <w:rFonts w:ascii="Arial" w:hAnsi="Arial"/>
          <w:sz w:val="24"/>
          <w:lang w:val="es-MX"/>
        </w:rPr>
        <w:t>Administrador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5D1DCA" w:rsidRDefault="00DE3E7F" w:rsidP="005D1DCA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5D1D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Este caso de uso tiene como propósito </w:t>
      </w:r>
      <w:r w:rsidR="001A6F1F">
        <w:rPr>
          <w:rFonts w:ascii="Arial" w:hAnsi="Arial"/>
          <w:sz w:val="24"/>
          <w:lang w:val="es-MX"/>
        </w:rPr>
        <w:t>llevar a cabo los pedidos de los productos con su respectivo detalle.</w:t>
      </w:r>
    </w:p>
    <w:p w:rsidR="005D1DCA" w:rsidRDefault="005D1DCA">
      <w:pPr>
        <w:jc w:val="both"/>
        <w:rPr>
          <w:rFonts w:ascii="Arial" w:hAnsi="Arial"/>
          <w:sz w:val="24"/>
          <w:lang w:val="es-MX"/>
        </w:rPr>
      </w:pPr>
    </w:p>
    <w:p w:rsidR="005D1DCA" w:rsidRDefault="00DE3E7F" w:rsidP="005D1DCA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5D1DCA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</w:t>
      </w:r>
      <w:r w:rsidR="001A6F1F">
        <w:rPr>
          <w:rFonts w:ascii="Arial" w:hAnsi="Arial"/>
          <w:sz w:val="24"/>
          <w:lang w:val="es-MX"/>
        </w:rPr>
        <w:t>administrador procede a realizar los pedidos a los proveedores para que estos lleven el producto solicitado.</w:t>
      </w:r>
    </w:p>
    <w:p w:rsidR="001A6F1F" w:rsidRPr="005D1DCA" w:rsidRDefault="001A6F1F" w:rsidP="005D1DCA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tiene funciones asociadas</w:t>
      </w:r>
    </w:p>
    <w:p w:rsidR="005D1DCA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6400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No posee otros casos de uso asociados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6400CA" w:rsidRDefault="005D1D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</w:t>
      </w:r>
      <w:r w:rsidRPr="005D1DCA">
        <w:rPr>
          <w:rFonts w:ascii="Arial" w:hAnsi="Arial"/>
          <w:sz w:val="24"/>
          <w:lang w:val="es-MX"/>
        </w:rPr>
        <w:t>Estar registrado por el sistema</w:t>
      </w:r>
    </w:p>
    <w:p w:rsidR="005D1DCA" w:rsidRDefault="005D1DCA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5D1DCA" w:rsidP="00C74C82">
      <w:pPr>
        <w:pStyle w:val="Textoindependiente"/>
      </w:pPr>
      <w:r>
        <w:t xml:space="preserve">      </w:t>
      </w:r>
      <w:r w:rsidR="00BD0298">
        <w:t>No posee poscondiciones.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D0298" w:rsidRPr="00BD0298" w:rsidRDefault="005D1DCA" w:rsidP="001A6F1F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 xml:space="preserve">El </w:t>
            </w:r>
            <w:r w:rsidR="001A6F1F">
              <w:rPr>
                <w:b w:val="0"/>
              </w:rPr>
              <w:t>Administrador ingresa al sistema.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BD0298" w:rsidRPr="00BD0298" w:rsidRDefault="005D1DCA" w:rsidP="001A6F1F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 xml:space="preserve">El </w:t>
            </w:r>
            <w:r w:rsidR="001A6F1F">
              <w:rPr>
                <w:b w:val="0"/>
              </w:rPr>
              <w:t>Administrador va a la parte de pedidos para realizar el pedido correspondiente.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BD0298" w:rsidRPr="00BD0298" w:rsidRDefault="005D1DCA" w:rsidP="001A6F1F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 xml:space="preserve">El sistema </w:t>
            </w:r>
            <w:r w:rsidR="001A6F1F">
              <w:rPr>
                <w:b w:val="0"/>
              </w:rPr>
              <w:t>ingresa a la parte de pedidos.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BD0298" w:rsidRPr="00BD0298" w:rsidRDefault="005D1DCA" w:rsidP="001A6F1F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 xml:space="preserve">El </w:t>
            </w:r>
            <w:r w:rsidR="001A6F1F">
              <w:rPr>
                <w:b w:val="0"/>
              </w:rPr>
              <w:t>Administrador llena los campos requeridos del pedido con el detalle para que se puede entender lo que se va a solicitar.</w:t>
            </w:r>
          </w:p>
        </w:tc>
      </w:tr>
      <w:tr w:rsidR="001A6F1F">
        <w:tc>
          <w:tcPr>
            <w:tcW w:w="637" w:type="dxa"/>
          </w:tcPr>
          <w:p w:rsidR="001A6F1F" w:rsidRDefault="001A6F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1A6F1F" w:rsidRPr="005D1DCA" w:rsidRDefault="001A6F1F" w:rsidP="001A6F1F">
            <w:pPr>
              <w:pStyle w:val="Ttulo2"/>
              <w:rPr>
                <w:b w:val="0"/>
              </w:rPr>
            </w:pPr>
            <w:r>
              <w:rPr>
                <w:b w:val="0"/>
              </w:rPr>
              <w:t>El sistema guarda el pedido con su fecha, esto para llevar un control de las fechas.</w:t>
            </w:r>
          </w:p>
        </w:tc>
      </w:tr>
      <w:tr w:rsidR="001A6F1F">
        <w:tc>
          <w:tcPr>
            <w:tcW w:w="637" w:type="dxa"/>
          </w:tcPr>
          <w:p w:rsidR="001A6F1F" w:rsidRDefault="001A6F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1A6F1F" w:rsidRDefault="001A6F1F" w:rsidP="001A6F1F">
            <w:pPr>
              <w:pStyle w:val="Ttulo2"/>
              <w:rPr>
                <w:b w:val="0"/>
              </w:rPr>
            </w:pPr>
            <w:r>
              <w:rPr>
                <w:b w:val="0"/>
              </w:rPr>
              <w:t>El Administrador hace la solicitud de pedido al sistema y este la acepta.</w:t>
            </w:r>
          </w:p>
        </w:tc>
      </w:tr>
      <w:tr w:rsidR="001A6F1F">
        <w:tc>
          <w:tcPr>
            <w:tcW w:w="637" w:type="dxa"/>
          </w:tcPr>
          <w:p w:rsidR="001A6F1F" w:rsidRDefault="001A6F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1A6F1F" w:rsidRDefault="001A6F1F" w:rsidP="001A6F1F">
            <w:pPr>
              <w:pStyle w:val="Ttulo2"/>
              <w:rPr>
                <w:b w:val="0"/>
              </w:rPr>
            </w:pPr>
            <w:r>
              <w:rPr>
                <w:b w:val="0"/>
              </w:rPr>
              <w:t>El Administrador sale del sistema.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1A6F1F" w:rsidRDefault="001A6F1F">
      <w:pPr>
        <w:jc w:val="both"/>
        <w:rPr>
          <w:rFonts w:ascii="Arial" w:hAnsi="Arial"/>
          <w:sz w:val="24"/>
          <w:lang w:val="es-MX"/>
        </w:rPr>
      </w:pPr>
    </w:p>
    <w:p w:rsidR="001A6F1F" w:rsidRDefault="001A6F1F">
      <w:pPr>
        <w:jc w:val="both"/>
        <w:rPr>
          <w:rFonts w:ascii="Arial" w:hAnsi="Arial"/>
          <w:sz w:val="24"/>
          <w:lang w:val="es-MX"/>
        </w:rPr>
      </w:pPr>
    </w:p>
    <w:p w:rsidR="001A6F1F" w:rsidRDefault="001A6F1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1a</w:t>
            </w:r>
          </w:p>
        </w:tc>
        <w:tc>
          <w:tcPr>
            <w:tcW w:w="8080" w:type="dxa"/>
          </w:tcPr>
          <w:p w:rsidR="00C74C82" w:rsidRDefault="001A6F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no puede ingresar al sistema por un error en su respectivo usuario.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AD4A3C" w:rsidP="001A6F1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D4A3C">
              <w:rPr>
                <w:rFonts w:ascii="Arial" w:hAnsi="Arial"/>
                <w:sz w:val="24"/>
                <w:lang w:val="es-MX"/>
              </w:rPr>
              <w:t xml:space="preserve">El </w:t>
            </w:r>
            <w:r w:rsidR="001A6F1F">
              <w:rPr>
                <w:rFonts w:ascii="Arial" w:hAnsi="Arial"/>
                <w:sz w:val="24"/>
                <w:lang w:val="es-MX"/>
              </w:rPr>
              <w:t>administrador procede nuevamente a registrar en el sistema para poder entrar en él.</w:t>
            </w:r>
          </w:p>
        </w:tc>
      </w:tr>
      <w:tr w:rsidR="0050031F">
        <w:tc>
          <w:tcPr>
            <w:tcW w:w="637" w:type="dxa"/>
          </w:tcPr>
          <w:p w:rsidR="0050031F" w:rsidRDefault="00AD4A3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50031F" w:rsidRPr="0050031F" w:rsidRDefault="00AD4A3C" w:rsidP="001A6F1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D4A3C">
              <w:rPr>
                <w:rFonts w:ascii="Arial" w:hAnsi="Arial"/>
                <w:sz w:val="24"/>
                <w:lang w:val="es-MX"/>
              </w:rPr>
              <w:t xml:space="preserve">El </w:t>
            </w:r>
            <w:r w:rsidR="001A6F1F">
              <w:rPr>
                <w:rFonts w:ascii="Arial" w:hAnsi="Arial"/>
                <w:sz w:val="24"/>
                <w:lang w:val="es-MX"/>
              </w:rPr>
              <w:t>Administrador ingresa al sistema.</w:t>
            </w:r>
          </w:p>
        </w:tc>
      </w:tr>
      <w:tr w:rsidR="00AD4A3C">
        <w:tc>
          <w:tcPr>
            <w:tcW w:w="637" w:type="dxa"/>
          </w:tcPr>
          <w:p w:rsidR="00AD4A3C" w:rsidRDefault="001A6F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3a</w:t>
            </w:r>
          </w:p>
        </w:tc>
        <w:tc>
          <w:tcPr>
            <w:tcW w:w="8080" w:type="dxa"/>
          </w:tcPr>
          <w:p w:rsidR="00AD4A3C" w:rsidRPr="00AD4A3C" w:rsidRDefault="00AD4A3C" w:rsidP="001A6F1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1A6F1F">
              <w:rPr>
                <w:rFonts w:ascii="Arial" w:hAnsi="Arial"/>
                <w:sz w:val="24"/>
                <w:lang w:val="es-MX"/>
              </w:rPr>
              <w:t>sistema no tiene acceso temporal al módulo de pedidos, por lo que hay que esperar.</w:t>
            </w:r>
          </w:p>
        </w:tc>
      </w:tr>
      <w:tr w:rsidR="001A6F1F">
        <w:tc>
          <w:tcPr>
            <w:tcW w:w="637" w:type="dxa"/>
          </w:tcPr>
          <w:p w:rsidR="001A6F1F" w:rsidRDefault="001A6F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1A6F1F" w:rsidRDefault="001A6F1F" w:rsidP="001A6F1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Una vez pasado el tiempo el Administrador está el respectivo modulo.</w:t>
            </w:r>
          </w:p>
        </w:tc>
      </w:tr>
      <w:tr w:rsidR="001A6F1F">
        <w:tc>
          <w:tcPr>
            <w:tcW w:w="637" w:type="dxa"/>
          </w:tcPr>
          <w:p w:rsidR="001A6F1F" w:rsidRDefault="001A6F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4a</w:t>
            </w:r>
          </w:p>
        </w:tc>
        <w:tc>
          <w:tcPr>
            <w:tcW w:w="8080" w:type="dxa"/>
          </w:tcPr>
          <w:p w:rsidR="001A6F1F" w:rsidRDefault="001A6F1F" w:rsidP="001A6F1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hacer el pedido por que no se tienen llenos todos los campos requeridos para hacer el pedido</w:t>
            </w:r>
          </w:p>
        </w:tc>
      </w:tr>
      <w:tr w:rsidR="001A6F1F">
        <w:tc>
          <w:tcPr>
            <w:tcW w:w="637" w:type="dxa"/>
          </w:tcPr>
          <w:p w:rsidR="001A6F1F" w:rsidRDefault="001A6F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1A6F1F" w:rsidRDefault="001A6F1F" w:rsidP="001A6F1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se da cuenta de esto y procede a llenar de una forma total los campos solicitados.</w:t>
            </w:r>
            <w:bookmarkStart w:id="0" w:name="_GoBack"/>
            <w:bookmarkEnd w:id="0"/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57D8F">
        <w:tc>
          <w:tcPr>
            <w:tcW w:w="637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50031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No disponible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AD4A3C" w:rsidRDefault="00AD4A3C">
      <w:pPr>
        <w:jc w:val="both"/>
        <w:rPr>
          <w:rFonts w:ascii="Arial" w:hAnsi="Arial"/>
          <w:sz w:val="24"/>
          <w:lang w:val="es-MX"/>
        </w:rPr>
      </w:pPr>
    </w:p>
    <w:p w:rsidR="00DE3E7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disponible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A17" w:rsidRDefault="00AC3A17">
      <w:r>
        <w:separator/>
      </w:r>
    </w:p>
  </w:endnote>
  <w:endnote w:type="continuationSeparator" w:id="0">
    <w:p w:rsidR="00AC3A17" w:rsidRDefault="00AC3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A17" w:rsidRDefault="00AC3A17">
      <w:r>
        <w:separator/>
      </w:r>
    </w:p>
  </w:footnote>
  <w:footnote w:type="continuationSeparator" w:id="0">
    <w:p w:rsidR="00AC3A17" w:rsidRDefault="00AC3A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285AE5">
      <w:rPr>
        <w:lang w:val="es-MX"/>
      </w:rPr>
      <w:t>24 de octubre de 2014</w:t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 w:rsidR="0050031F">
      <w:rPr>
        <w:lang w:val="es-MX"/>
      </w:rPr>
      <w:t xml:space="preserve"> Zabdiel Cedeño-Jeison Cespedes-Meidelin Cruz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F8"/>
    <w:rsid w:val="001446F8"/>
    <w:rsid w:val="001A6F1F"/>
    <w:rsid w:val="00285AE5"/>
    <w:rsid w:val="00291A96"/>
    <w:rsid w:val="004335D0"/>
    <w:rsid w:val="0050031F"/>
    <w:rsid w:val="00535EDE"/>
    <w:rsid w:val="005D1DCA"/>
    <w:rsid w:val="006400CA"/>
    <w:rsid w:val="00657D8F"/>
    <w:rsid w:val="006D40DB"/>
    <w:rsid w:val="00840D9D"/>
    <w:rsid w:val="00850EE4"/>
    <w:rsid w:val="009736E6"/>
    <w:rsid w:val="009D4E7D"/>
    <w:rsid w:val="00A03A3E"/>
    <w:rsid w:val="00AC3A17"/>
    <w:rsid w:val="00AD4A3C"/>
    <w:rsid w:val="00BD0298"/>
    <w:rsid w:val="00C74C82"/>
    <w:rsid w:val="00DE3E7F"/>
    <w:rsid w:val="00F900F0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A503B7-6F25-4ED5-B69E-675C3A36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bdiel%20Ceden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11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Zabdiel Cedeno</dc:creator>
  <cp:keywords/>
  <cp:lastModifiedBy>Zabdiel Cedeno</cp:lastModifiedBy>
  <cp:revision>3</cp:revision>
  <cp:lastPrinted>2014-10-24T15:04:00Z</cp:lastPrinted>
  <dcterms:created xsi:type="dcterms:W3CDTF">2014-10-24T15:58:00Z</dcterms:created>
  <dcterms:modified xsi:type="dcterms:W3CDTF">2014-11-07T16:00:00Z</dcterms:modified>
</cp:coreProperties>
</file>