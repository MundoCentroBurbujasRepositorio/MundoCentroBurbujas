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C49A3" w:rsidRDefault="00DE3E7F" w:rsidP="009122E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4C49A3">
        <w:rPr>
          <w:rFonts w:ascii="Arial" w:hAnsi="Arial"/>
          <w:b/>
          <w:sz w:val="24"/>
          <w:lang w:val="es-MX"/>
        </w:rPr>
        <w:t>Nombre del caso de uso</w:t>
      </w:r>
      <w:r w:rsidRPr="004C49A3">
        <w:rPr>
          <w:rFonts w:ascii="Arial" w:hAnsi="Arial"/>
          <w:sz w:val="24"/>
          <w:lang w:val="es-MX"/>
        </w:rPr>
        <w:t>:</w:t>
      </w:r>
      <w:r w:rsidR="00291A96" w:rsidRPr="004C49A3">
        <w:rPr>
          <w:rFonts w:ascii="Arial" w:hAnsi="Arial"/>
          <w:sz w:val="24"/>
          <w:lang w:val="es-MX"/>
        </w:rPr>
        <w:t xml:space="preserve"> </w:t>
      </w:r>
      <w:r w:rsidR="004C49A3">
        <w:rPr>
          <w:rFonts w:ascii="Arial" w:hAnsi="Arial"/>
          <w:sz w:val="24"/>
          <w:lang w:val="es-MX"/>
        </w:rPr>
        <w:t>Control de Stock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4C49A3">
        <w:rPr>
          <w:rFonts w:ascii="Arial" w:hAnsi="Arial"/>
          <w:sz w:val="24"/>
          <w:lang w:val="es-MX"/>
        </w:rPr>
        <w:t xml:space="preserve"> Administrador-Usuario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Este caso de uso tiene como objetivo </w:t>
      </w:r>
      <w:r w:rsidR="004C49A3">
        <w:rPr>
          <w:rFonts w:ascii="Arial" w:hAnsi="Arial"/>
          <w:sz w:val="24"/>
          <w:lang w:val="es-MX"/>
        </w:rPr>
        <w:t>que el administrador y así mismo el usuario estén constantemente verificando la cantidad del producto que se tiene a disposición. Por lo cual el sistema tendrá una lista con la cantidad de productos que se tienen.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4C49A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En este caso de uso solamente se maneja una lista de productos con sus cantidades para efectos de control de stock.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4C49A3" w:rsidRDefault="004C49A3" w:rsidP="004C49A3">
      <w:pPr>
        <w:ind w:left="360"/>
        <w:jc w:val="both"/>
        <w:rPr>
          <w:rFonts w:ascii="Arial" w:hAnsi="Arial"/>
          <w:sz w:val="24"/>
          <w:lang w:val="es-MX"/>
        </w:rPr>
      </w:pPr>
    </w:p>
    <w:p w:rsidR="004C49A3" w:rsidRDefault="004C49A3" w:rsidP="004C49A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Listado de producto general.</w:t>
      </w:r>
    </w:p>
    <w:p w:rsidR="004C49A3" w:rsidRDefault="004C49A3" w:rsidP="004C49A3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 w:rsidRPr="006400CA">
        <w:rPr>
          <w:rFonts w:ascii="Arial" w:hAnsi="Arial"/>
          <w:sz w:val="24"/>
          <w:lang w:val="es-MX"/>
        </w:rPr>
        <w:t>Inicio de sesión como administrador</w:t>
      </w:r>
      <w:r w:rsidR="004C49A3">
        <w:rPr>
          <w:rFonts w:ascii="Arial" w:hAnsi="Arial"/>
          <w:sz w:val="24"/>
          <w:lang w:val="es-MX"/>
        </w:rPr>
        <w:t xml:space="preserve"> y usuario</w:t>
      </w:r>
    </w:p>
    <w:p w:rsidR="006400CA" w:rsidRDefault="006400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BD0298" w:rsidP="00C74C82">
      <w:pPr>
        <w:pStyle w:val="Textoindependiente"/>
      </w:pPr>
      <w:r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BD0298" w:rsidP="004C49A3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</w:t>
            </w:r>
            <w:r w:rsidR="004C49A3">
              <w:rPr>
                <w:b w:val="0"/>
              </w:rPr>
              <w:t>usuario o administrador procede a ingresar al sistema.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BD0298" w:rsidP="004C49A3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usuario </w:t>
            </w:r>
            <w:r w:rsidR="004C49A3">
              <w:rPr>
                <w:b w:val="0"/>
              </w:rPr>
              <w:t>procede a ubicarse en la parte de control de stock para ver el listado de productos.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4C49A3" w:rsidP="00DE3E7F">
            <w:pPr>
              <w:pStyle w:val="Ttulo2"/>
              <w:jc w:val="center"/>
              <w:rPr>
                <w:b w:val="0"/>
              </w:rPr>
            </w:pPr>
            <w:r>
              <w:rPr>
                <w:b w:val="0"/>
              </w:rPr>
              <w:t>El Sistema realiza una búsqueda de todos los productos existentes y que tienen a disposición una cantidad considerable.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BD0298" w:rsidP="004C49A3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="004C49A3">
              <w:rPr>
                <w:b w:val="0"/>
              </w:rPr>
              <w:t>El Sistema muestra al usuario una lista con toda la cantidad de productos general.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D0298" w:rsidRPr="00BD0298" w:rsidRDefault="00BD0298" w:rsidP="004C49A3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</w:t>
            </w:r>
            <w:r w:rsidR="004C49A3">
              <w:rPr>
                <w:b w:val="0"/>
              </w:rPr>
              <w:t xml:space="preserve"> usuario verifica si hace falta algún producto.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BD0298" w:rsidRPr="00BD0298" w:rsidRDefault="004C49A3" w:rsidP="004C49A3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Una vez verificado si existe algún faltante, el usuario lo reporta y sale del sistema.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usuario no tiene un dato de la información requerida</w:t>
            </w:r>
            <w:r w:rsidR="00AF6EB5">
              <w:rPr>
                <w:rFonts w:ascii="Arial" w:hAnsi="Arial"/>
                <w:sz w:val="24"/>
                <w:lang w:val="es-MX"/>
              </w:rPr>
              <w:t xml:space="preserve"> para poder ingresar al sistema.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031F" w:rsidP="00AF6EB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AF6EB5">
              <w:rPr>
                <w:rFonts w:ascii="Arial" w:hAnsi="Arial"/>
                <w:sz w:val="24"/>
                <w:lang w:val="es-MX"/>
              </w:rPr>
              <w:t xml:space="preserve">usuario vuelve a </w:t>
            </w:r>
            <w:r w:rsidR="00763ADA">
              <w:rPr>
                <w:rFonts w:ascii="Arial" w:hAnsi="Arial"/>
                <w:sz w:val="24"/>
                <w:lang w:val="es-MX"/>
              </w:rPr>
              <w:t>introducir sus datos de ingreso</w:t>
            </w:r>
            <w:r w:rsidR="00AF6EB5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50031F">
        <w:tc>
          <w:tcPr>
            <w:tcW w:w="637" w:type="dxa"/>
          </w:tcPr>
          <w:p w:rsidR="0050031F" w:rsidRDefault="00763A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2a</w:t>
            </w:r>
          </w:p>
        </w:tc>
        <w:tc>
          <w:tcPr>
            <w:tcW w:w="8080" w:type="dxa"/>
          </w:tcPr>
          <w:p w:rsidR="0050031F" w:rsidRPr="0050031F" w:rsidRDefault="00763A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tiene habilitada la opción de control de stock.</w:t>
            </w:r>
          </w:p>
        </w:tc>
      </w:tr>
      <w:tr w:rsidR="0050031F">
        <w:tc>
          <w:tcPr>
            <w:tcW w:w="637" w:type="dxa"/>
          </w:tcPr>
          <w:p w:rsidR="0050031F" w:rsidRDefault="00763A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763A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con privilegios habilita la opción antes menciona para realizar en control.</w:t>
            </w:r>
          </w:p>
        </w:tc>
      </w:tr>
      <w:tr w:rsidR="0050031F">
        <w:tc>
          <w:tcPr>
            <w:tcW w:w="637" w:type="dxa"/>
          </w:tcPr>
          <w:p w:rsidR="0050031F" w:rsidRDefault="00763A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4a</w:t>
            </w:r>
          </w:p>
        </w:tc>
        <w:tc>
          <w:tcPr>
            <w:tcW w:w="8080" w:type="dxa"/>
          </w:tcPr>
          <w:p w:rsidR="0050031F" w:rsidRPr="0050031F" w:rsidRDefault="00763A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mostrar todos los productos que están guardados en el sistema.</w:t>
            </w:r>
          </w:p>
        </w:tc>
      </w:tr>
      <w:tr w:rsidR="0050031F">
        <w:tc>
          <w:tcPr>
            <w:tcW w:w="637" w:type="dxa"/>
          </w:tcPr>
          <w:p w:rsidR="0050031F" w:rsidRDefault="00763A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50031F" w:rsidP="00763ADA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763ADA">
              <w:rPr>
                <w:rFonts w:ascii="Arial" w:hAnsi="Arial"/>
                <w:sz w:val="24"/>
                <w:lang w:val="es-MX"/>
              </w:rPr>
              <w:t xml:space="preserve">vuelve a realizar la búsqueda de todos los productos para poder mostrarla al usuario. 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763ADA"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80" w:type="dxa"/>
          </w:tcPr>
          <w:p w:rsidR="0050031F" w:rsidRPr="0050031F" w:rsidRDefault="0050031F" w:rsidP="00763ADA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Se corrige el problema </w:t>
            </w:r>
            <w:r w:rsidR="00763ADA">
              <w:rPr>
                <w:rFonts w:ascii="Arial" w:hAnsi="Arial"/>
                <w:sz w:val="24"/>
                <w:lang w:val="es-MX"/>
              </w:rPr>
              <w:t>del listado de producto que generaba la falla.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podrá realizar el registro de usuarios por falla de conexión a internet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conexión con el servidor puede fallar por lo que se caerá la comunicación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57D8F" w:rsidRDefault="004C49A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comunicación con la bases de datos.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B90" w:rsidRDefault="00435B90">
      <w:r>
        <w:separator/>
      </w:r>
    </w:p>
  </w:endnote>
  <w:endnote w:type="continuationSeparator" w:id="0">
    <w:p w:rsidR="00435B90" w:rsidRDefault="0043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B90" w:rsidRDefault="00435B90">
      <w:r>
        <w:separator/>
      </w:r>
    </w:p>
  </w:footnote>
  <w:footnote w:type="continuationSeparator" w:id="0">
    <w:p w:rsidR="00435B90" w:rsidRDefault="00435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85AE5"/>
    <w:rsid w:val="00291A96"/>
    <w:rsid w:val="004335D0"/>
    <w:rsid w:val="00435B90"/>
    <w:rsid w:val="004C49A3"/>
    <w:rsid w:val="0050031F"/>
    <w:rsid w:val="006400CA"/>
    <w:rsid w:val="00657D8F"/>
    <w:rsid w:val="006D40DB"/>
    <w:rsid w:val="00763ADA"/>
    <w:rsid w:val="00850EE4"/>
    <w:rsid w:val="009736E6"/>
    <w:rsid w:val="00AF6EB5"/>
    <w:rsid w:val="00BD0298"/>
    <w:rsid w:val="00C74C82"/>
    <w:rsid w:val="00DC5E50"/>
    <w:rsid w:val="00DE3E7F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49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13</cp:revision>
  <cp:lastPrinted>2014-10-24T15:04:00Z</cp:lastPrinted>
  <dcterms:created xsi:type="dcterms:W3CDTF">2014-10-24T15:03:00Z</dcterms:created>
  <dcterms:modified xsi:type="dcterms:W3CDTF">2014-11-07T15:03:00Z</dcterms:modified>
</cp:coreProperties>
</file>