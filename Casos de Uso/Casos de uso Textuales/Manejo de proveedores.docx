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  <w:r w:rsidR="000B1A79">
        <w:rPr>
          <w:rFonts w:ascii="Arial" w:hAnsi="Arial"/>
          <w:sz w:val="24"/>
          <w:lang w:val="es-MX"/>
        </w:rPr>
        <w:t xml:space="preserve"> Manejo de proveedores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  <w:r w:rsidR="00291A96">
        <w:rPr>
          <w:rFonts w:ascii="Arial" w:hAnsi="Arial"/>
          <w:sz w:val="24"/>
          <w:lang w:val="es-MX"/>
        </w:rPr>
        <w:t xml:space="preserve"> </w:t>
      </w:r>
      <w:r w:rsidR="005D1DCA">
        <w:rPr>
          <w:rFonts w:ascii="Arial" w:hAnsi="Arial"/>
          <w:sz w:val="24"/>
          <w:lang w:val="es-MX"/>
        </w:rPr>
        <w:t>Usuario-</w:t>
      </w:r>
      <w:r w:rsidR="000B1A79">
        <w:rPr>
          <w:rFonts w:ascii="Arial" w:hAnsi="Arial"/>
          <w:sz w:val="24"/>
          <w:lang w:val="es-MX"/>
        </w:rPr>
        <w:t>Administrador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P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:rsidR="005D1DCA" w:rsidRDefault="005D1DCA" w:rsidP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Este caso de uso </w:t>
      </w:r>
      <w:r w:rsidR="00605256">
        <w:rPr>
          <w:rFonts w:ascii="Arial" w:hAnsi="Arial"/>
          <w:sz w:val="24"/>
          <w:lang w:val="es-MX"/>
        </w:rPr>
        <w:t>se tiene como objetivo visualizar la lista de proveedores que se tienen a disposición y toda su información detallada.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5D1DCA" w:rsidRDefault="00DE3E7F" w:rsidP="005D1DCA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:rsidR="00605256" w:rsidRDefault="005D1DCA" w:rsidP="0060525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El usuario </w:t>
      </w:r>
      <w:r w:rsidR="00605256">
        <w:rPr>
          <w:rFonts w:ascii="Arial" w:hAnsi="Arial"/>
          <w:sz w:val="24"/>
          <w:lang w:val="es-MX"/>
        </w:rPr>
        <w:t>o administrador se encargaran de manejar esta lista de proveedores para verificar los pagos que se le tienen que realizar así como el transporte de los pedidos hechos</w:t>
      </w:r>
    </w:p>
    <w:p w:rsidR="00605256" w:rsidRDefault="00605256" w:rsidP="00605256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 w:rsidP="00605256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:rsidR="00DE3E7F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tiene funciones asociadas</w:t>
      </w:r>
    </w:p>
    <w:p w:rsidR="005D1DCA" w:rsidRDefault="005D1DCA" w:rsidP="005D1DCA">
      <w:pPr>
        <w:ind w:left="360"/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:rsidR="00DE3E7F" w:rsidRDefault="006400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No posee otros casos de uso asociados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:rsidR="006400CA" w:rsidRDefault="005D1DCA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     </w:t>
      </w:r>
      <w:r w:rsidRPr="005D1DCA">
        <w:rPr>
          <w:rFonts w:ascii="Arial" w:hAnsi="Arial"/>
          <w:sz w:val="24"/>
          <w:lang w:val="es-MX"/>
        </w:rPr>
        <w:t>Estar registrado por el sistema</w:t>
      </w:r>
    </w:p>
    <w:p w:rsidR="005D1DCA" w:rsidRDefault="005D1DCA">
      <w:pPr>
        <w:jc w:val="both"/>
        <w:rPr>
          <w:rFonts w:ascii="Arial" w:hAnsi="Arial"/>
          <w:sz w:val="24"/>
          <w:lang w:val="es-MX"/>
        </w:rPr>
      </w:pPr>
    </w:p>
    <w:p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:rsidR="00C74C82" w:rsidRDefault="005D1DCA" w:rsidP="00C74C82">
      <w:pPr>
        <w:pStyle w:val="Textoindependiente"/>
      </w:pPr>
      <w:r>
        <w:t xml:space="preserve">      </w:t>
      </w:r>
      <w:r w:rsidR="00BD0298">
        <w:t>No posee poscondiciones.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BD0298" w:rsidRPr="00BD0298" w:rsidRDefault="005D1DCA" w:rsidP="00CB2B9B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>El usuario</w:t>
            </w:r>
            <w:r w:rsidR="00CB2B9B">
              <w:rPr>
                <w:b w:val="0"/>
              </w:rPr>
              <w:t xml:space="preserve"> o administrador ingresaran al módulo de proveedores</w:t>
            </w:r>
            <w:r w:rsidRPr="005D1DCA">
              <w:rPr>
                <w:b w:val="0"/>
              </w:rPr>
              <w:t>.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BD0298" w:rsidRPr="00BD0298" w:rsidRDefault="005D1DCA" w:rsidP="00CC646D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usuario </w:t>
            </w:r>
            <w:r w:rsidR="00CC646D">
              <w:rPr>
                <w:b w:val="0"/>
              </w:rPr>
              <w:t>procede a buscar los proveedores que les dan productos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BD0298" w:rsidRPr="00BD0298" w:rsidRDefault="00CC646D" w:rsidP="005D1DCA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sistema da una lista de los proveedores que hay en la base de datos</w:t>
            </w:r>
          </w:p>
        </w:tc>
      </w:tr>
      <w:tr w:rsidR="00BD0298">
        <w:tc>
          <w:tcPr>
            <w:tcW w:w="637" w:type="dxa"/>
          </w:tcPr>
          <w:p w:rsidR="00BD0298" w:rsidRPr="00BD0298" w:rsidRDefault="00BD0298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BD0298" w:rsidRPr="00BD0298" w:rsidRDefault="005D1DCA" w:rsidP="00CC646D">
            <w:pPr>
              <w:pStyle w:val="Ttulo2"/>
              <w:rPr>
                <w:b w:val="0"/>
              </w:rPr>
            </w:pPr>
            <w:r w:rsidRPr="005D1DCA">
              <w:rPr>
                <w:b w:val="0"/>
              </w:rPr>
              <w:t xml:space="preserve">El sistema </w:t>
            </w:r>
            <w:r w:rsidR="00CC646D">
              <w:rPr>
                <w:b w:val="0"/>
              </w:rPr>
              <w:t>el usuario puede modificar, eliminar, actualizar, ingresar algún proveedor que no esté en el listado.</w:t>
            </w:r>
          </w:p>
        </w:tc>
      </w:tr>
      <w:tr w:rsidR="00CC646D">
        <w:tc>
          <w:tcPr>
            <w:tcW w:w="637" w:type="dxa"/>
          </w:tcPr>
          <w:p w:rsidR="00CC646D" w:rsidRDefault="00CC646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C646D" w:rsidRPr="005D1DCA" w:rsidRDefault="00CC646D" w:rsidP="00CC646D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puede hacer algún pedido.</w:t>
            </w:r>
          </w:p>
        </w:tc>
      </w:tr>
      <w:tr w:rsidR="00CC646D">
        <w:tc>
          <w:tcPr>
            <w:tcW w:w="637" w:type="dxa"/>
          </w:tcPr>
          <w:p w:rsidR="00CC646D" w:rsidRDefault="00CC646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6</w:t>
            </w:r>
          </w:p>
        </w:tc>
        <w:tc>
          <w:tcPr>
            <w:tcW w:w="8080" w:type="dxa"/>
          </w:tcPr>
          <w:p w:rsidR="00CC646D" w:rsidRPr="005D1DCA" w:rsidRDefault="001E03EB" w:rsidP="00CC646D">
            <w:pPr>
              <w:pStyle w:val="Ttulo2"/>
              <w:rPr>
                <w:b w:val="0"/>
              </w:rPr>
            </w:pPr>
            <w:r>
              <w:rPr>
                <w:b w:val="0"/>
              </w:rPr>
              <w:t>El usuario procede a salir del sistema.</w:t>
            </w:r>
            <w:bookmarkStart w:id="0" w:name="_GoBack"/>
            <w:bookmarkEnd w:id="0"/>
          </w:p>
        </w:tc>
      </w:tr>
    </w:tbl>
    <w:p w:rsidR="00C74C82" w:rsidRDefault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BD0298" w:rsidRDefault="00BD0298">
      <w:pPr>
        <w:jc w:val="both"/>
        <w:rPr>
          <w:rFonts w:ascii="Arial" w:hAnsi="Arial"/>
          <w:sz w:val="24"/>
          <w:lang w:val="es-MX"/>
        </w:rPr>
      </w:pPr>
    </w:p>
    <w:p w:rsidR="00CC646D" w:rsidRDefault="00CC646D">
      <w:pPr>
        <w:jc w:val="both"/>
        <w:rPr>
          <w:rFonts w:ascii="Arial" w:hAnsi="Arial"/>
          <w:sz w:val="24"/>
          <w:lang w:val="es-MX"/>
        </w:rPr>
      </w:pPr>
    </w:p>
    <w:p w:rsidR="00CC646D" w:rsidRDefault="00CC646D">
      <w:pPr>
        <w:jc w:val="both"/>
        <w:rPr>
          <w:rFonts w:ascii="Arial" w:hAnsi="Arial"/>
          <w:sz w:val="24"/>
          <w:lang w:val="es-MX"/>
        </w:rPr>
      </w:pPr>
    </w:p>
    <w:p w:rsidR="00CC646D" w:rsidRDefault="00CC646D">
      <w:pPr>
        <w:jc w:val="both"/>
        <w:rPr>
          <w:rFonts w:ascii="Arial" w:hAnsi="Arial"/>
          <w:sz w:val="24"/>
          <w:lang w:val="es-MX"/>
        </w:rPr>
      </w:pPr>
    </w:p>
    <w:p w:rsidR="00CC646D" w:rsidRDefault="00CC646D">
      <w:pPr>
        <w:jc w:val="both"/>
        <w:rPr>
          <w:rFonts w:ascii="Arial" w:hAnsi="Arial"/>
          <w:sz w:val="24"/>
          <w:lang w:val="es-MX"/>
        </w:rPr>
      </w:pPr>
    </w:p>
    <w:p w:rsidR="00C74C82" w:rsidRDefault="00C74C82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1a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ingresa incorrectamente su nombre de usuario o contraseña.</w:t>
            </w:r>
          </w:p>
        </w:tc>
      </w:tr>
      <w:tr w:rsidR="00C74C82">
        <w:tc>
          <w:tcPr>
            <w:tcW w:w="637" w:type="dxa"/>
          </w:tcPr>
          <w:p w:rsidR="00C74C82" w:rsidRDefault="0050031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1</w:t>
            </w:r>
          </w:p>
        </w:tc>
        <w:tc>
          <w:tcPr>
            <w:tcW w:w="8080" w:type="dxa"/>
          </w:tcPr>
          <w:p w:rsidR="00C74C82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se devuelve al paso 1.</w:t>
            </w:r>
          </w:p>
        </w:tc>
      </w:tr>
      <w:tr w:rsidR="0050031F">
        <w:tc>
          <w:tcPr>
            <w:tcW w:w="637" w:type="dxa"/>
          </w:tcPr>
          <w:p w:rsidR="0050031F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2</w:t>
            </w:r>
          </w:p>
        </w:tc>
        <w:tc>
          <w:tcPr>
            <w:tcW w:w="8080" w:type="dxa"/>
          </w:tcPr>
          <w:p w:rsidR="0050031F" w:rsidRPr="0050031F" w:rsidRDefault="00AD4A3C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AD4A3C">
              <w:rPr>
                <w:rFonts w:ascii="Arial" w:hAnsi="Arial"/>
                <w:sz w:val="24"/>
                <w:lang w:val="es-MX"/>
              </w:rPr>
              <w:t>El usuario corrige el error anterior.</w:t>
            </w:r>
          </w:p>
        </w:tc>
      </w:tr>
      <w:tr w:rsidR="00AD4A3C">
        <w:tc>
          <w:tcPr>
            <w:tcW w:w="637" w:type="dxa"/>
          </w:tcPr>
          <w:p w:rsidR="00AD4A3C" w:rsidRDefault="00AD4A3C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3</w:t>
            </w:r>
          </w:p>
        </w:tc>
        <w:tc>
          <w:tcPr>
            <w:tcW w:w="8080" w:type="dxa"/>
          </w:tcPr>
          <w:p w:rsidR="00AD4A3C" w:rsidRPr="00AD4A3C" w:rsidRDefault="00CC646D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El usuario ingresa al módulo de proveedores</w:t>
            </w:r>
          </w:p>
        </w:tc>
      </w:tr>
      <w:tr w:rsidR="00CC646D">
        <w:tc>
          <w:tcPr>
            <w:tcW w:w="637" w:type="dxa"/>
          </w:tcPr>
          <w:p w:rsidR="00CC646D" w:rsidRDefault="00CC646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4</w:t>
            </w:r>
          </w:p>
        </w:tc>
        <w:tc>
          <w:tcPr>
            <w:tcW w:w="8080" w:type="dxa"/>
          </w:tcPr>
          <w:p w:rsidR="00CC646D" w:rsidRDefault="00CC646D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No puede realizar las respectivas funciones que el sistema provee</w:t>
            </w:r>
          </w:p>
        </w:tc>
      </w:tr>
      <w:tr w:rsidR="00CC646D">
        <w:tc>
          <w:tcPr>
            <w:tcW w:w="637" w:type="dxa"/>
          </w:tcPr>
          <w:p w:rsidR="00CC646D" w:rsidRDefault="00CC646D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5</w:t>
            </w:r>
          </w:p>
        </w:tc>
        <w:tc>
          <w:tcPr>
            <w:tcW w:w="8080" w:type="dxa"/>
          </w:tcPr>
          <w:p w:rsidR="00CC646D" w:rsidRDefault="00CC646D" w:rsidP="00AD4A3C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Corrige los posibles errores que se presentan anteriormente</w:t>
            </w:r>
          </w:p>
        </w:tc>
      </w:tr>
    </w:tbl>
    <w:p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 w:rsidP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>
        <w:tc>
          <w:tcPr>
            <w:tcW w:w="637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C74C82" w:rsidRDefault="00C74C82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  <w:tr w:rsidR="00657D8F">
        <w:tc>
          <w:tcPr>
            <w:tcW w:w="637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  <w:tc>
          <w:tcPr>
            <w:tcW w:w="8080" w:type="dxa"/>
          </w:tcPr>
          <w:p w:rsidR="00657D8F" w:rsidRDefault="00657D8F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</w:p>
        </w:tc>
      </w:tr>
    </w:tbl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50031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 xml:space="preserve">No disponible 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:rsidR="00AD4A3C" w:rsidRDefault="00AD4A3C">
      <w:pPr>
        <w:jc w:val="both"/>
        <w:rPr>
          <w:rFonts w:ascii="Arial" w:hAnsi="Arial"/>
          <w:sz w:val="24"/>
          <w:lang w:val="es-MX"/>
        </w:rPr>
      </w:pPr>
    </w:p>
    <w:p w:rsidR="00DE3E7F" w:rsidRDefault="0050031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No disponible</w:t>
      </w: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p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7908" w:rsidRDefault="00727908">
      <w:r>
        <w:separator/>
      </w:r>
    </w:p>
  </w:endnote>
  <w:endnote w:type="continuationSeparator" w:id="0">
    <w:p w:rsidR="00727908" w:rsidRDefault="0072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7908" w:rsidRDefault="00727908">
      <w:r>
        <w:separator/>
      </w:r>
    </w:p>
  </w:footnote>
  <w:footnote w:type="continuationSeparator" w:id="0">
    <w:p w:rsidR="00727908" w:rsidRDefault="007279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</w:r>
    <w:r w:rsidR="00285AE5">
      <w:rPr>
        <w:lang w:val="es-MX"/>
      </w:rPr>
      <w:t>24 de octubre de 2014</w:t>
    </w:r>
  </w:p>
  <w:p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50031F">
      <w:rPr>
        <w:lang w:val="es-MX"/>
      </w:rPr>
      <w:t xml:space="preserve"> Zabdiel Cedeño-Jeison Cespedes-Meidelin Cruz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6F8"/>
    <w:rsid w:val="000B1A79"/>
    <w:rsid w:val="001446F8"/>
    <w:rsid w:val="001E03EB"/>
    <w:rsid w:val="00285AE5"/>
    <w:rsid w:val="00291A96"/>
    <w:rsid w:val="004335D0"/>
    <w:rsid w:val="0050031F"/>
    <w:rsid w:val="00535EDE"/>
    <w:rsid w:val="005D1DCA"/>
    <w:rsid w:val="00605256"/>
    <w:rsid w:val="006400CA"/>
    <w:rsid w:val="00657D8F"/>
    <w:rsid w:val="006D40DB"/>
    <w:rsid w:val="00727908"/>
    <w:rsid w:val="00776025"/>
    <w:rsid w:val="00840D9D"/>
    <w:rsid w:val="00850EE4"/>
    <w:rsid w:val="009736E6"/>
    <w:rsid w:val="009D4E7D"/>
    <w:rsid w:val="00A03A3E"/>
    <w:rsid w:val="00AD4A3C"/>
    <w:rsid w:val="00BD0298"/>
    <w:rsid w:val="00C74C82"/>
    <w:rsid w:val="00CB2B9B"/>
    <w:rsid w:val="00CC646D"/>
    <w:rsid w:val="00DE3E7F"/>
    <w:rsid w:val="00F900F0"/>
    <w:rsid w:val="00FF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CA503B7-6F25-4ED5-B69E-675C3A36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bdiel%20Cedeno\Desktop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38</TotalTime>
  <Pages>2</Pages>
  <Words>277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Zabdiel Cedeno</dc:creator>
  <cp:keywords/>
  <cp:lastModifiedBy>Zabdiel Cedeno</cp:lastModifiedBy>
  <cp:revision>7</cp:revision>
  <cp:lastPrinted>2014-10-24T15:04:00Z</cp:lastPrinted>
  <dcterms:created xsi:type="dcterms:W3CDTF">2014-10-24T15:58:00Z</dcterms:created>
  <dcterms:modified xsi:type="dcterms:W3CDTF">2014-11-07T18:37:00Z</dcterms:modified>
</cp:coreProperties>
</file>