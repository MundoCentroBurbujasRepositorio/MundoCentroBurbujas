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9A78BE">
        <w:rPr>
          <w:rFonts w:ascii="Arial" w:hAnsi="Arial"/>
          <w:sz w:val="24"/>
          <w:lang w:val="es-MX"/>
        </w:rPr>
        <w:t xml:space="preserve"> Control de precios y descuentos.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9A78BE">
        <w:rPr>
          <w:rFonts w:ascii="Arial" w:hAnsi="Arial"/>
          <w:sz w:val="24"/>
          <w:lang w:val="es-MX"/>
        </w:rPr>
        <w:t xml:space="preserve"> Administrador-Sistema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Este caso de uso tiene como objetivo </w:t>
      </w:r>
      <w:r w:rsidR="009A78BE">
        <w:rPr>
          <w:rFonts w:ascii="Arial" w:hAnsi="Arial"/>
          <w:sz w:val="24"/>
          <w:lang w:val="es-MX"/>
        </w:rPr>
        <w:t>que se tenga un control de precios que se va a calcular dependiendo del detalle que tenga el producto. También se verificara si se puede hacer un descuento al producto.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291A9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En este caso de uso se procede a </w:t>
      </w:r>
      <w:r w:rsidR="00FF71D8">
        <w:rPr>
          <w:rFonts w:ascii="Arial" w:hAnsi="Arial"/>
          <w:sz w:val="24"/>
          <w:lang w:val="es-MX"/>
        </w:rPr>
        <w:t xml:space="preserve">introducir en el sistema </w:t>
      </w:r>
      <w:r w:rsidR="009A78BE">
        <w:rPr>
          <w:rFonts w:ascii="Arial" w:hAnsi="Arial"/>
          <w:sz w:val="24"/>
          <w:lang w:val="es-MX"/>
        </w:rPr>
        <w:t>un producto con todos sus atributos generalmente la descripción y precio, este se guardara en una división aparte para un control de ventas y descuentos.</w:t>
      </w: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9A78BE" w:rsidP="009A78BE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posee funciones asociadas.</w:t>
      </w:r>
    </w:p>
    <w:p w:rsidR="009A78BE" w:rsidRDefault="009A78BE" w:rsidP="009A78BE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 w:rsidRPr="006400CA">
        <w:rPr>
          <w:rFonts w:ascii="Arial" w:hAnsi="Arial"/>
          <w:sz w:val="24"/>
          <w:lang w:val="es-MX"/>
        </w:rPr>
        <w:t>Inicio de sesión como administrador</w:t>
      </w:r>
    </w:p>
    <w:p w:rsidR="006400CA" w:rsidRDefault="006400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BD0298" w:rsidP="00C74C82">
      <w:pPr>
        <w:pStyle w:val="Textoindependiente"/>
      </w:pPr>
      <w:r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BD0298" w:rsidP="009A78BE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</w:t>
            </w:r>
            <w:r w:rsidR="009A78BE">
              <w:rPr>
                <w:b w:val="0"/>
              </w:rPr>
              <w:t>administrador procede a ingresar un producto con su respectivo precio.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9A78BE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El Sistema automáticamente hará un cálculo por el precio del producto y le dará un precio que se ajuste a lo preestablecido.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BD0298" w:rsidP="00274240">
            <w:pPr>
              <w:pStyle w:val="Ttulo2"/>
              <w:jc w:val="center"/>
              <w:rPr>
                <w:b w:val="0"/>
              </w:rPr>
            </w:pPr>
            <w:r>
              <w:rPr>
                <w:b w:val="0"/>
              </w:rPr>
              <w:t xml:space="preserve">    </w:t>
            </w:r>
            <w:r w:rsidR="00274240">
              <w:rPr>
                <w:b w:val="0"/>
              </w:rPr>
              <w:t>El Sistema procede añadir el precia al producto, dependiente según la categoría asignada.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274240" w:rsidP="00BD0298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El Sistema guarda el producto y también lo mantiene en una división de control de precio y descuentos.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BD0298" w:rsidRPr="00BD0298" w:rsidRDefault="00BD0298" w:rsidP="00274240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 xml:space="preserve">El </w:t>
            </w:r>
            <w:r w:rsidR="00274240">
              <w:rPr>
                <w:b w:val="0"/>
              </w:rPr>
              <w:t>administrador sale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BD0298" w:rsidRPr="00BD0298" w:rsidRDefault="00BD0298" w:rsidP="00274240">
            <w:pPr>
              <w:pStyle w:val="Ttulo2"/>
              <w:rPr>
                <w:b w:val="0"/>
              </w:rPr>
            </w:pPr>
            <w:r>
              <w:rPr>
                <w:b w:val="0"/>
              </w:rPr>
              <w:t xml:space="preserve">        </w:t>
            </w:r>
            <w:r w:rsidRPr="00BD0298">
              <w:rPr>
                <w:b w:val="0"/>
              </w:rPr>
              <w:t>El</w:t>
            </w:r>
            <w:r w:rsidR="00274240">
              <w:rPr>
                <w:b w:val="0"/>
              </w:rPr>
              <w:t xml:space="preserve"> sistema guarda los cambios que se han realizado.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50031F" w:rsidP="0027424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74240">
              <w:rPr>
                <w:rFonts w:ascii="Arial" w:hAnsi="Arial"/>
                <w:sz w:val="24"/>
                <w:lang w:val="es-MX"/>
              </w:rPr>
              <w:t>administrador no tiene claro el precio para ingresar un producto al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031F" w:rsidP="00274240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administrador </w:t>
            </w:r>
            <w:r w:rsidR="00274240">
              <w:rPr>
                <w:rFonts w:ascii="Arial" w:hAnsi="Arial"/>
                <w:sz w:val="24"/>
                <w:lang w:val="es-MX"/>
              </w:rPr>
              <w:t>realiza una verificación de la compra del producto y tiene claro el precio.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50031F" w:rsidRP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</w:t>
            </w:r>
            <w:r w:rsidR="00274240">
              <w:rPr>
                <w:rFonts w:ascii="Arial" w:hAnsi="Arial"/>
                <w:sz w:val="24"/>
                <w:lang w:val="es-MX"/>
              </w:rPr>
              <w:t>l Administrador vuelve al paso anterior de ingresar el producto.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3a</w:t>
            </w:r>
          </w:p>
        </w:tc>
        <w:tc>
          <w:tcPr>
            <w:tcW w:w="8080" w:type="dxa"/>
          </w:tcPr>
          <w:p w:rsidR="0050031F" w:rsidRPr="0050031F" w:rsidRDefault="0050031F" w:rsidP="00461C9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</w:t>
            </w:r>
            <w:r w:rsidR="00461C9B">
              <w:rPr>
                <w:rFonts w:ascii="Arial" w:hAnsi="Arial"/>
                <w:sz w:val="24"/>
                <w:lang w:val="es-MX"/>
              </w:rPr>
              <w:t>Sistema no puede añadir un precio al producto.</w:t>
            </w:r>
          </w:p>
        </w:tc>
      </w:tr>
      <w:tr w:rsidR="0050031F">
        <w:tc>
          <w:tcPr>
            <w:tcW w:w="637" w:type="dxa"/>
          </w:tcPr>
          <w:p w:rsidR="0050031F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031F" w:rsidRPr="0050031F" w:rsidRDefault="0050031F" w:rsidP="00461C9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>El</w:t>
            </w:r>
            <w:r w:rsidR="00461C9B">
              <w:rPr>
                <w:rFonts w:ascii="Arial" w:hAnsi="Arial"/>
                <w:sz w:val="24"/>
                <w:lang w:val="es-MX"/>
              </w:rPr>
              <w:t xml:space="preserve"> Sistema vuelve a realizar los cálculos de precio.</w:t>
            </w:r>
          </w:p>
        </w:tc>
      </w:tr>
      <w:tr w:rsidR="0050031F">
        <w:tc>
          <w:tcPr>
            <w:tcW w:w="637" w:type="dxa"/>
          </w:tcPr>
          <w:p w:rsidR="0050031F" w:rsidRDefault="00461C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50031F" w:rsidP="00461C9B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50031F"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461C9B">
              <w:rPr>
                <w:rFonts w:ascii="Arial" w:hAnsi="Arial"/>
                <w:sz w:val="24"/>
                <w:lang w:val="es-MX"/>
              </w:rPr>
              <w:t>ahora si puede asignar un precio.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461C9B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Falta de datos de los precios de todos lo productor, esto por parte del administrador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2AE" w:rsidRDefault="007D22AE">
      <w:r>
        <w:separator/>
      </w:r>
    </w:p>
  </w:endnote>
  <w:endnote w:type="continuationSeparator" w:id="0">
    <w:p w:rsidR="007D22AE" w:rsidRDefault="007D2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2AE" w:rsidRDefault="007D22AE">
      <w:r>
        <w:separator/>
      </w:r>
    </w:p>
  </w:footnote>
  <w:footnote w:type="continuationSeparator" w:id="0">
    <w:p w:rsidR="007D22AE" w:rsidRDefault="007D2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1446F8"/>
    <w:rsid w:val="00274240"/>
    <w:rsid w:val="00285AE5"/>
    <w:rsid w:val="00291A96"/>
    <w:rsid w:val="004335D0"/>
    <w:rsid w:val="00461C9B"/>
    <w:rsid w:val="0050031F"/>
    <w:rsid w:val="006400CA"/>
    <w:rsid w:val="00657D8F"/>
    <w:rsid w:val="006D40DB"/>
    <w:rsid w:val="007D22AE"/>
    <w:rsid w:val="00850EE4"/>
    <w:rsid w:val="009736E6"/>
    <w:rsid w:val="009A78BE"/>
    <w:rsid w:val="00BD0298"/>
    <w:rsid w:val="00C74C82"/>
    <w:rsid w:val="00DE3E7F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53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12</cp:revision>
  <cp:lastPrinted>2014-10-24T15:04:00Z</cp:lastPrinted>
  <dcterms:created xsi:type="dcterms:W3CDTF">2014-10-24T15:03:00Z</dcterms:created>
  <dcterms:modified xsi:type="dcterms:W3CDTF">2014-11-07T15:24:00Z</dcterms:modified>
</cp:coreProperties>
</file>